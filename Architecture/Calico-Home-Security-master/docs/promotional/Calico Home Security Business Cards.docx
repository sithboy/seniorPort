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 for 10 cards per page"/>
      </w:tblPr>
      <w:tblGrid>
        <w:gridCol w:w="5040"/>
        <w:gridCol w:w="5040"/>
      </w:tblGrid>
      <w:tr w:rsidR="003F4866" w:rsidRPr="003F4866" w:rsidTr="00A67D1A">
        <w:trPr>
          <w:trHeight w:hRule="exact" w:val="2170"/>
          <w:jc w:val="center"/>
        </w:trPr>
        <w:tc>
          <w:tcPr>
            <w:tcW w:w="50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:rsidR="003F4866" w:rsidRPr="003F4866" w:rsidRDefault="003F4866" w:rsidP="003F4866">
            <w:pPr>
              <w:rPr>
                <w:color w:val="000000" w:themeColor="text1"/>
              </w:rPr>
            </w:pPr>
            <w:r w:rsidRPr="003F4866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055F1438" wp14:editId="2B975813">
                  <wp:extent cx="1494555" cy="1365885"/>
                  <wp:effectExtent l="0" t="0" r="0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ogo.png"/>
                          <pic:cNvPicPr/>
                        </pic:nvPicPr>
                        <pic:blipFill rotWithShape="1">
                          <a:blip r:embed="rId7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36" b="3972"/>
                          <a:stretch/>
                        </pic:blipFill>
                        <pic:spPr bwMode="auto">
                          <a:xfrm>
                            <a:off x="0" y="0"/>
                            <a:ext cx="1497443" cy="1368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:rsidR="003F4866" w:rsidRPr="003F4866" w:rsidRDefault="00FC30CA" w:rsidP="003F4866">
            <w:pPr>
              <w:rPr>
                <w:color w:val="000000" w:themeColor="text1"/>
              </w:rPr>
            </w:pPr>
            <w:r w:rsidRPr="003F4866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681A9F6D" wp14:editId="60630039">
                  <wp:extent cx="1494555" cy="1365885"/>
                  <wp:effectExtent l="0" t="0" r="0" b="571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ogo.png"/>
                          <pic:cNvPicPr/>
                        </pic:nvPicPr>
                        <pic:blipFill rotWithShape="1">
                          <a:blip r:embed="rId7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36" b="3972"/>
                          <a:stretch/>
                        </pic:blipFill>
                        <pic:spPr bwMode="auto">
                          <a:xfrm>
                            <a:off x="0" y="0"/>
                            <a:ext cx="1497443" cy="1368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866" w:rsidRPr="003F4866" w:rsidTr="00A67D1A">
        <w:trPr>
          <w:trHeight w:hRule="exact" w:val="802"/>
          <w:jc w:val="center"/>
        </w:trPr>
        <w:tc>
          <w:tcPr>
            <w:tcW w:w="5040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b/>
                <w:color w:val="000000" w:themeColor="text1"/>
              </w:rPr>
              <w:alias w:val="Your Name"/>
              <w:tag w:val=""/>
              <w:id w:val="-901051907"/>
              <w:placeholder>
                <w:docPart w:val="FDD895BDF53941F683D28CACE8ACD20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3F4866" w:rsidRPr="003F4866" w:rsidRDefault="003F4866" w:rsidP="003F4866">
                <w:pPr>
                  <w:pStyle w:val="Name"/>
                  <w:rPr>
                    <w:b/>
                    <w:color w:val="000000" w:themeColor="text1"/>
                  </w:rPr>
                </w:pPr>
                <w:r w:rsidRPr="003F4866">
                  <w:rPr>
                    <w:b/>
                    <w:color w:val="000000" w:themeColor="text1"/>
                  </w:rPr>
                  <w:t>Calico Home Security</w:t>
                </w:r>
              </w:p>
            </w:sdtContent>
          </w:sdt>
          <w:p w:rsidR="003F4866" w:rsidRPr="003F4866" w:rsidRDefault="003F4866" w:rsidP="003F4866">
            <w:pPr>
              <w:rPr>
                <w:color w:val="000000" w:themeColor="text1"/>
              </w:rPr>
            </w:pPr>
            <w:r w:rsidRPr="003F4866">
              <w:rPr>
                <w:color w:val="000000" w:themeColor="text1"/>
                <w:sz w:val="22"/>
              </w:rPr>
              <w:t>https://git.io/calico</w:t>
            </w:r>
            <w:sdt>
              <w:sdtPr>
                <w:rPr>
                  <w:color w:val="000000" w:themeColor="text1"/>
                  <w:sz w:val="22"/>
                </w:rPr>
                <w:alias w:val="Web Address"/>
                <w:tag w:val=""/>
                <w:id w:val="199061015"/>
                <w:placeholder>
                  <w:docPart w:val="55E88E8C55394DAAA22B1072D1A6D62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Pr="003F4866">
                  <w:rPr>
                    <w:color w:val="000000" w:themeColor="text1"/>
                    <w:sz w:val="22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b/>
                <w:color w:val="000000" w:themeColor="text1"/>
              </w:rPr>
              <w:alias w:val="Your Name"/>
              <w:tag w:val=""/>
              <w:id w:val="297352446"/>
              <w:placeholder>
                <w:docPart w:val="0DF7CD3AC5EE4906A7BCC41C3E86968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3F4866" w:rsidRPr="003F4866" w:rsidRDefault="003F4866" w:rsidP="003F4866">
                <w:pPr>
                  <w:pStyle w:val="Name"/>
                  <w:rPr>
                    <w:b/>
                    <w:color w:val="000000" w:themeColor="text1"/>
                  </w:rPr>
                </w:pPr>
                <w:r w:rsidRPr="003F4866">
                  <w:rPr>
                    <w:b/>
                    <w:color w:val="000000" w:themeColor="text1"/>
                  </w:rPr>
                  <w:t>Calico Home Security</w:t>
                </w:r>
              </w:p>
            </w:sdtContent>
          </w:sdt>
          <w:p w:rsidR="003F4866" w:rsidRPr="003F4866" w:rsidRDefault="003F4866" w:rsidP="003F4866">
            <w:pPr>
              <w:rPr>
                <w:color w:val="000000" w:themeColor="text1"/>
              </w:rPr>
            </w:pPr>
            <w:r w:rsidRPr="003F4866">
              <w:rPr>
                <w:color w:val="000000" w:themeColor="text1"/>
                <w:sz w:val="22"/>
              </w:rPr>
              <w:t>https://git.io/calico</w:t>
            </w:r>
            <w:sdt>
              <w:sdtPr>
                <w:rPr>
                  <w:color w:val="000000" w:themeColor="text1"/>
                  <w:sz w:val="22"/>
                </w:rPr>
                <w:alias w:val="Web Address"/>
                <w:tag w:val=""/>
                <w:id w:val="959761429"/>
                <w:placeholder>
                  <w:docPart w:val="A1EE865C55DF469B94F80E85CA00BE9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Pr="003F4866">
                  <w:rPr>
                    <w:color w:val="000000" w:themeColor="text1"/>
                    <w:sz w:val="22"/>
                  </w:rPr>
                  <w:t xml:space="preserve"> </w:t>
                </w:r>
              </w:sdtContent>
            </w:sdt>
          </w:p>
        </w:tc>
      </w:tr>
      <w:tr w:rsidR="003F4866" w:rsidRPr="003F4866" w:rsidTr="00A67D1A">
        <w:trPr>
          <w:trHeight w:hRule="exact" w:val="2170"/>
          <w:jc w:val="center"/>
        </w:trPr>
        <w:tc>
          <w:tcPr>
            <w:tcW w:w="50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:rsidR="003F4866" w:rsidRPr="003F4866" w:rsidRDefault="00FC30CA" w:rsidP="003F4866">
            <w:pPr>
              <w:rPr>
                <w:color w:val="000000" w:themeColor="text1"/>
              </w:rPr>
            </w:pPr>
            <w:r w:rsidRPr="003F4866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7887843E" wp14:editId="01E92A59">
                  <wp:extent cx="1494555" cy="1365885"/>
                  <wp:effectExtent l="0" t="0" r="0" b="571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ogo.png"/>
                          <pic:cNvPicPr/>
                        </pic:nvPicPr>
                        <pic:blipFill rotWithShape="1">
                          <a:blip r:embed="rId7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36" b="3972"/>
                          <a:stretch/>
                        </pic:blipFill>
                        <pic:spPr bwMode="auto">
                          <a:xfrm>
                            <a:off x="0" y="0"/>
                            <a:ext cx="1497443" cy="1368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:rsidR="003F4866" w:rsidRPr="003F4866" w:rsidRDefault="00FC30CA" w:rsidP="003F4866">
            <w:pPr>
              <w:rPr>
                <w:color w:val="000000" w:themeColor="text1"/>
              </w:rPr>
            </w:pPr>
            <w:r w:rsidRPr="003F4866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690A5A7E" wp14:editId="4D3E7C86">
                  <wp:extent cx="1494555" cy="1365885"/>
                  <wp:effectExtent l="0" t="0" r="0" b="571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ogo.png"/>
                          <pic:cNvPicPr/>
                        </pic:nvPicPr>
                        <pic:blipFill rotWithShape="1">
                          <a:blip r:embed="rId7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36" b="3972"/>
                          <a:stretch/>
                        </pic:blipFill>
                        <pic:spPr bwMode="auto">
                          <a:xfrm>
                            <a:off x="0" y="0"/>
                            <a:ext cx="1497443" cy="1368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866" w:rsidRPr="003F4866" w:rsidTr="00A67D1A">
        <w:trPr>
          <w:trHeight w:hRule="exact" w:val="802"/>
          <w:jc w:val="center"/>
        </w:trPr>
        <w:tc>
          <w:tcPr>
            <w:tcW w:w="5040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b/>
                <w:color w:val="000000" w:themeColor="text1"/>
              </w:rPr>
              <w:alias w:val="Your Name"/>
              <w:tag w:val=""/>
              <w:id w:val="-720447203"/>
              <w:placeholder>
                <w:docPart w:val="9C921523814842B98B1071E6310D52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3F4866" w:rsidRPr="003F4866" w:rsidRDefault="003F4866" w:rsidP="003F4866">
                <w:pPr>
                  <w:pStyle w:val="Name"/>
                  <w:rPr>
                    <w:b/>
                    <w:color w:val="000000" w:themeColor="text1"/>
                  </w:rPr>
                </w:pPr>
                <w:r w:rsidRPr="003F4866">
                  <w:rPr>
                    <w:b/>
                    <w:color w:val="000000" w:themeColor="text1"/>
                  </w:rPr>
                  <w:t>Calico Home Security</w:t>
                </w:r>
              </w:p>
            </w:sdtContent>
          </w:sdt>
          <w:p w:rsidR="003F4866" w:rsidRPr="003F4866" w:rsidRDefault="003F4866" w:rsidP="003F4866">
            <w:pPr>
              <w:rPr>
                <w:color w:val="000000" w:themeColor="text1"/>
              </w:rPr>
            </w:pPr>
            <w:r w:rsidRPr="003F4866">
              <w:rPr>
                <w:color w:val="000000" w:themeColor="text1"/>
                <w:sz w:val="22"/>
              </w:rPr>
              <w:t>https://git.io/calico</w:t>
            </w:r>
            <w:sdt>
              <w:sdtPr>
                <w:rPr>
                  <w:color w:val="000000" w:themeColor="text1"/>
                  <w:sz w:val="22"/>
                </w:rPr>
                <w:alias w:val="Web Address"/>
                <w:tag w:val=""/>
                <w:id w:val="-1470586096"/>
                <w:placeholder>
                  <w:docPart w:val="77F82FAB3FEA4F9E8C937DAD5478D82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Pr="003F4866">
                  <w:rPr>
                    <w:color w:val="000000" w:themeColor="text1"/>
                    <w:sz w:val="22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b/>
                <w:color w:val="000000" w:themeColor="text1"/>
              </w:rPr>
              <w:alias w:val="Your Name"/>
              <w:tag w:val=""/>
              <w:id w:val="-641193928"/>
              <w:placeholder>
                <w:docPart w:val="559CA45F7F2949F1AEDAA959C856E91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3F4866" w:rsidRPr="003F4866" w:rsidRDefault="003F4866" w:rsidP="003F4866">
                <w:pPr>
                  <w:pStyle w:val="Name"/>
                  <w:rPr>
                    <w:b/>
                    <w:color w:val="000000" w:themeColor="text1"/>
                  </w:rPr>
                </w:pPr>
                <w:r w:rsidRPr="003F4866">
                  <w:rPr>
                    <w:b/>
                    <w:color w:val="000000" w:themeColor="text1"/>
                  </w:rPr>
                  <w:t>Calico Home Security</w:t>
                </w:r>
              </w:p>
            </w:sdtContent>
          </w:sdt>
          <w:p w:rsidR="003F4866" w:rsidRPr="003F4866" w:rsidRDefault="003F4866" w:rsidP="003F4866">
            <w:pPr>
              <w:rPr>
                <w:color w:val="000000" w:themeColor="text1"/>
              </w:rPr>
            </w:pPr>
            <w:r w:rsidRPr="003F4866">
              <w:rPr>
                <w:color w:val="000000" w:themeColor="text1"/>
                <w:sz w:val="22"/>
              </w:rPr>
              <w:t>https://git.io/calico</w:t>
            </w:r>
            <w:sdt>
              <w:sdtPr>
                <w:rPr>
                  <w:color w:val="000000" w:themeColor="text1"/>
                  <w:sz w:val="22"/>
                </w:rPr>
                <w:alias w:val="Web Address"/>
                <w:tag w:val=""/>
                <w:id w:val="752247613"/>
                <w:placeholder>
                  <w:docPart w:val="477625993F43456296949EF0ADDA90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Pr="003F4866">
                  <w:rPr>
                    <w:color w:val="000000" w:themeColor="text1"/>
                    <w:sz w:val="22"/>
                  </w:rPr>
                  <w:t xml:space="preserve"> </w:t>
                </w:r>
              </w:sdtContent>
            </w:sdt>
          </w:p>
        </w:tc>
      </w:tr>
      <w:tr w:rsidR="003F4866" w:rsidRPr="003F4866" w:rsidTr="00A67D1A">
        <w:trPr>
          <w:trHeight w:hRule="exact" w:val="2170"/>
          <w:jc w:val="center"/>
        </w:trPr>
        <w:tc>
          <w:tcPr>
            <w:tcW w:w="50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:rsidR="003F4866" w:rsidRPr="003F4866" w:rsidRDefault="00FC30CA" w:rsidP="003F4866">
            <w:pPr>
              <w:rPr>
                <w:color w:val="000000" w:themeColor="text1"/>
              </w:rPr>
            </w:pPr>
            <w:r w:rsidRPr="003F4866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713C0EF9" wp14:editId="28174EAF">
                  <wp:extent cx="1494555" cy="1365885"/>
                  <wp:effectExtent l="0" t="0" r="0" b="571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ogo.png"/>
                          <pic:cNvPicPr/>
                        </pic:nvPicPr>
                        <pic:blipFill rotWithShape="1">
                          <a:blip r:embed="rId7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36" b="3972"/>
                          <a:stretch/>
                        </pic:blipFill>
                        <pic:spPr bwMode="auto">
                          <a:xfrm>
                            <a:off x="0" y="0"/>
                            <a:ext cx="1497443" cy="1368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:rsidR="003F4866" w:rsidRPr="003F4866" w:rsidRDefault="00FC30CA" w:rsidP="003F4866">
            <w:pPr>
              <w:rPr>
                <w:color w:val="000000" w:themeColor="text1"/>
              </w:rPr>
            </w:pPr>
            <w:r w:rsidRPr="003F4866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21325C87" wp14:editId="24146F6D">
                  <wp:extent cx="1494555" cy="1365885"/>
                  <wp:effectExtent l="0" t="0" r="0" b="571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ogo.png"/>
                          <pic:cNvPicPr/>
                        </pic:nvPicPr>
                        <pic:blipFill rotWithShape="1">
                          <a:blip r:embed="rId7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36" b="3972"/>
                          <a:stretch/>
                        </pic:blipFill>
                        <pic:spPr bwMode="auto">
                          <a:xfrm>
                            <a:off x="0" y="0"/>
                            <a:ext cx="1497443" cy="1368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866" w:rsidRPr="003F4866" w:rsidTr="00A67D1A">
        <w:trPr>
          <w:trHeight w:hRule="exact" w:val="802"/>
          <w:jc w:val="center"/>
        </w:trPr>
        <w:tc>
          <w:tcPr>
            <w:tcW w:w="5040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b/>
                <w:color w:val="000000" w:themeColor="text1"/>
              </w:rPr>
              <w:alias w:val="Your Name"/>
              <w:tag w:val=""/>
              <w:id w:val="814303690"/>
              <w:placeholder>
                <w:docPart w:val="A6A3D767C7CA4BECBDB99E2D98C08D4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3F4866" w:rsidRPr="003F4866" w:rsidRDefault="003F4866" w:rsidP="003F4866">
                <w:pPr>
                  <w:pStyle w:val="Name"/>
                  <w:rPr>
                    <w:b/>
                    <w:color w:val="000000" w:themeColor="text1"/>
                  </w:rPr>
                </w:pPr>
                <w:r w:rsidRPr="003F4866">
                  <w:rPr>
                    <w:b/>
                    <w:color w:val="000000" w:themeColor="text1"/>
                  </w:rPr>
                  <w:t>Calico Home Security</w:t>
                </w:r>
              </w:p>
            </w:sdtContent>
          </w:sdt>
          <w:p w:rsidR="003F4866" w:rsidRPr="003F4866" w:rsidRDefault="003F4866" w:rsidP="003F4866">
            <w:pPr>
              <w:rPr>
                <w:color w:val="000000" w:themeColor="text1"/>
              </w:rPr>
            </w:pPr>
            <w:r w:rsidRPr="003F4866">
              <w:rPr>
                <w:color w:val="000000" w:themeColor="text1"/>
                <w:sz w:val="22"/>
              </w:rPr>
              <w:t>https://git.io/calico</w:t>
            </w:r>
            <w:sdt>
              <w:sdtPr>
                <w:rPr>
                  <w:color w:val="000000" w:themeColor="text1"/>
                  <w:sz w:val="22"/>
                </w:rPr>
                <w:alias w:val="Web Address"/>
                <w:tag w:val=""/>
                <w:id w:val="236913053"/>
                <w:placeholder>
                  <w:docPart w:val="56AA9C4E58114747974891DB598733C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Pr="003F4866">
                  <w:rPr>
                    <w:color w:val="000000" w:themeColor="text1"/>
                    <w:sz w:val="22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b/>
                <w:color w:val="000000" w:themeColor="text1"/>
              </w:rPr>
              <w:alias w:val="Your Name"/>
              <w:tag w:val=""/>
              <w:id w:val="827794237"/>
              <w:placeholder>
                <w:docPart w:val="16D34574941A436EBA9734320888847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3F4866" w:rsidRPr="003F4866" w:rsidRDefault="003F4866" w:rsidP="003F4866">
                <w:pPr>
                  <w:pStyle w:val="Name"/>
                  <w:rPr>
                    <w:b/>
                    <w:color w:val="000000" w:themeColor="text1"/>
                  </w:rPr>
                </w:pPr>
                <w:r w:rsidRPr="003F4866">
                  <w:rPr>
                    <w:b/>
                    <w:color w:val="000000" w:themeColor="text1"/>
                  </w:rPr>
                  <w:t>Calico Home Security</w:t>
                </w:r>
              </w:p>
            </w:sdtContent>
          </w:sdt>
          <w:p w:rsidR="003F4866" w:rsidRPr="003F4866" w:rsidRDefault="003F4866" w:rsidP="003F4866">
            <w:pPr>
              <w:rPr>
                <w:color w:val="000000" w:themeColor="text1"/>
              </w:rPr>
            </w:pPr>
            <w:r w:rsidRPr="003F4866">
              <w:rPr>
                <w:color w:val="000000" w:themeColor="text1"/>
                <w:sz w:val="22"/>
              </w:rPr>
              <w:t>https://git.io/cal</w:t>
            </w:r>
            <w:bookmarkStart w:id="0" w:name="_GoBack"/>
            <w:bookmarkEnd w:id="0"/>
            <w:r w:rsidRPr="003F4866">
              <w:rPr>
                <w:color w:val="000000" w:themeColor="text1"/>
                <w:sz w:val="22"/>
              </w:rPr>
              <w:t>ico</w:t>
            </w:r>
            <w:sdt>
              <w:sdtPr>
                <w:rPr>
                  <w:color w:val="000000" w:themeColor="text1"/>
                  <w:sz w:val="22"/>
                </w:rPr>
                <w:alias w:val="Web Address"/>
                <w:tag w:val=""/>
                <w:id w:val="961845724"/>
                <w:placeholder>
                  <w:docPart w:val="4BC0DC4C05934B018C923EE2113D11A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Pr="003F4866">
                  <w:rPr>
                    <w:color w:val="000000" w:themeColor="text1"/>
                    <w:sz w:val="22"/>
                  </w:rPr>
                  <w:t xml:space="preserve"> </w:t>
                </w:r>
              </w:sdtContent>
            </w:sdt>
          </w:p>
        </w:tc>
      </w:tr>
      <w:tr w:rsidR="003F4866" w:rsidRPr="003F4866" w:rsidTr="00A67D1A">
        <w:trPr>
          <w:trHeight w:hRule="exact" w:val="2170"/>
          <w:jc w:val="center"/>
        </w:trPr>
        <w:tc>
          <w:tcPr>
            <w:tcW w:w="50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F4866" w:rsidRPr="003F4866" w:rsidRDefault="00FC30CA" w:rsidP="003F4866">
            <w:pPr>
              <w:rPr>
                <w:color w:val="000000" w:themeColor="text1"/>
              </w:rPr>
            </w:pPr>
            <w:r w:rsidRPr="003F4866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3F036DE8" wp14:editId="019C37CC">
                  <wp:extent cx="1494555" cy="1365885"/>
                  <wp:effectExtent l="0" t="0" r="0" b="571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ogo.png"/>
                          <pic:cNvPicPr/>
                        </pic:nvPicPr>
                        <pic:blipFill rotWithShape="1">
                          <a:blip r:embed="rId7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36" b="3972"/>
                          <a:stretch/>
                        </pic:blipFill>
                        <pic:spPr bwMode="auto">
                          <a:xfrm>
                            <a:off x="0" y="0"/>
                            <a:ext cx="1497443" cy="1368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F4866" w:rsidRPr="003F4866" w:rsidRDefault="00FC30CA" w:rsidP="003F4866">
            <w:pPr>
              <w:rPr>
                <w:color w:val="000000" w:themeColor="text1"/>
              </w:rPr>
            </w:pPr>
            <w:r w:rsidRPr="003F4866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611550C5" wp14:editId="09C8703C">
                  <wp:extent cx="1494555" cy="1365885"/>
                  <wp:effectExtent l="0" t="0" r="0" b="571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ogo.png"/>
                          <pic:cNvPicPr/>
                        </pic:nvPicPr>
                        <pic:blipFill rotWithShape="1">
                          <a:blip r:embed="rId7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36" b="3972"/>
                          <a:stretch/>
                        </pic:blipFill>
                        <pic:spPr bwMode="auto">
                          <a:xfrm>
                            <a:off x="0" y="0"/>
                            <a:ext cx="1497443" cy="1368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866" w:rsidRPr="003F4866" w:rsidTr="00A67D1A">
        <w:trPr>
          <w:trHeight w:hRule="exact" w:val="802"/>
          <w:jc w:val="center"/>
        </w:trPr>
        <w:tc>
          <w:tcPr>
            <w:tcW w:w="5040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b/>
                <w:color w:val="000000" w:themeColor="text1"/>
              </w:rPr>
              <w:alias w:val="Your Name"/>
              <w:tag w:val=""/>
              <w:id w:val="1556738989"/>
              <w:placeholder>
                <w:docPart w:val="B564795A18B14974B74260EB2DF0DA9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3F4866" w:rsidRPr="003F4866" w:rsidRDefault="003F4866" w:rsidP="003F4866">
                <w:pPr>
                  <w:pStyle w:val="Name"/>
                  <w:rPr>
                    <w:b/>
                    <w:color w:val="000000" w:themeColor="text1"/>
                  </w:rPr>
                </w:pPr>
                <w:r w:rsidRPr="003F4866">
                  <w:rPr>
                    <w:b/>
                    <w:color w:val="000000" w:themeColor="text1"/>
                  </w:rPr>
                  <w:t>Calico Home Security</w:t>
                </w:r>
              </w:p>
            </w:sdtContent>
          </w:sdt>
          <w:p w:rsidR="003F4866" w:rsidRPr="003F4866" w:rsidRDefault="003F4866" w:rsidP="003F4866">
            <w:pPr>
              <w:rPr>
                <w:color w:val="000000" w:themeColor="text1"/>
              </w:rPr>
            </w:pPr>
            <w:r w:rsidRPr="003F4866">
              <w:rPr>
                <w:color w:val="000000" w:themeColor="text1"/>
                <w:sz w:val="22"/>
              </w:rPr>
              <w:t>https://git.io/calico</w:t>
            </w:r>
            <w:sdt>
              <w:sdtPr>
                <w:rPr>
                  <w:color w:val="000000" w:themeColor="text1"/>
                  <w:sz w:val="22"/>
                </w:rPr>
                <w:alias w:val="Web Address"/>
                <w:tag w:val=""/>
                <w:id w:val="-1329979160"/>
                <w:placeholder>
                  <w:docPart w:val="4C7CB5B27C594FDBAEE08CFA10E82BF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Pr="003F4866">
                  <w:rPr>
                    <w:color w:val="000000" w:themeColor="text1"/>
                    <w:sz w:val="22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b/>
                <w:color w:val="000000" w:themeColor="text1"/>
              </w:rPr>
              <w:alias w:val="Your Name"/>
              <w:tag w:val=""/>
              <w:id w:val="-1420866703"/>
              <w:placeholder>
                <w:docPart w:val="44E5415CFF3B4E4382C40E3AC3FFA90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3F4866" w:rsidRPr="003F4866" w:rsidRDefault="003F4866" w:rsidP="003F4866">
                <w:pPr>
                  <w:pStyle w:val="Name"/>
                  <w:rPr>
                    <w:b/>
                    <w:color w:val="000000" w:themeColor="text1"/>
                  </w:rPr>
                </w:pPr>
                <w:r w:rsidRPr="003F4866">
                  <w:rPr>
                    <w:b/>
                    <w:color w:val="000000" w:themeColor="text1"/>
                  </w:rPr>
                  <w:t>Calico Home Security</w:t>
                </w:r>
              </w:p>
            </w:sdtContent>
          </w:sdt>
          <w:p w:rsidR="003F4866" w:rsidRPr="003F4866" w:rsidRDefault="003F4866" w:rsidP="003F4866">
            <w:pPr>
              <w:rPr>
                <w:color w:val="000000" w:themeColor="text1"/>
              </w:rPr>
            </w:pPr>
            <w:r w:rsidRPr="003F4866">
              <w:rPr>
                <w:color w:val="000000" w:themeColor="text1"/>
                <w:sz w:val="22"/>
              </w:rPr>
              <w:t>https://git.io/calico</w:t>
            </w:r>
            <w:sdt>
              <w:sdtPr>
                <w:rPr>
                  <w:color w:val="000000" w:themeColor="text1"/>
                  <w:sz w:val="22"/>
                </w:rPr>
                <w:alias w:val="Web Address"/>
                <w:tag w:val=""/>
                <w:id w:val="1882668006"/>
                <w:placeholder>
                  <w:docPart w:val="6E4DD70BA6CC441CA842ADA92B54CC2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Pr="003F4866">
                  <w:rPr>
                    <w:color w:val="000000" w:themeColor="text1"/>
                    <w:sz w:val="22"/>
                  </w:rPr>
                  <w:t xml:space="preserve"> </w:t>
                </w:r>
              </w:sdtContent>
            </w:sdt>
          </w:p>
        </w:tc>
      </w:tr>
    </w:tbl>
    <w:p w:rsidR="003F4866" w:rsidRDefault="003F4866">
      <w:pPr>
        <w:rPr>
          <w:color w:val="000000" w:themeColor="text1"/>
        </w:rPr>
      </w:pPr>
    </w:p>
    <w:p w:rsidR="003F4866" w:rsidRDefault="003F486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W w:w="1008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 for 10 cards per page"/>
      </w:tblPr>
      <w:tblGrid>
        <w:gridCol w:w="5040"/>
        <w:gridCol w:w="5040"/>
      </w:tblGrid>
      <w:tr w:rsidR="00FC30CA" w:rsidRPr="003F4866" w:rsidTr="00F377A6">
        <w:trPr>
          <w:trHeight w:hRule="exact" w:val="2170"/>
          <w:jc w:val="center"/>
        </w:trPr>
        <w:tc>
          <w:tcPr>
            <w:tcW w:w="5040" w:type="dxa"/>
          </w:tcPr>
          <w:p w:rsidR="00FC30CA" w:rsidRDefault="00FC30CA" w:rsidP="00FC30CA">
            <w:pPr>
              <w:rPr>
                <w:color w:val="000000" w:themeColor="text1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8"/>
                <w:u w:val="single"/>
              </w:rPr>
            </w:pPr>
            <w:r w:rsidRPr="003F4866">
              <w:rPr>
                <w:b/>
                <w:color w:val="000000" w:themeColor="text1"/>
                <w:sz w:val="28"/>
                <w:u w:val="single"/>
              </w:rPr>
              <w:t>Calico Home Security System</w:t>
            </w:r>
          </w:p>
          <w:p w:rsidR="00FC30CA" w:rsidRPr="003F4866" w:rsidRDefault="00FC30CA" w:rsidP="00FC30CA">
            <w:pPr>
              <w:rPr>
                <w:i/>
                <w:sz w:val="18"/>
              </w:rPr>
            </w:pPr>
            <w:r w:rsidRPr="003F4866">
              <w:rPr>
                <w:i/>
                <w:sz w:val="18"/>
              </w:rPr>
              <w:t>An Arduino Uno Laser Security System</w:t>
            </w:r>
          </w:p>
          <w:p w:rsidR="00FC30CA" w:rsidRPr="003F4866" w:rsidRDefault="00FC30CA" w:rsidP="00FC30CA">
            <w:pPr>
              <w:rPr>
                <w:color w:val="000000" w:themeColor="text1"/>
                <w:sz w:val="18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0"/>
              </w:rPr>
            </w:pPr>
            <w:r w:rsidRPr="003F4866">
              <w:rPr>
                <w:b/>
                <w:color w:val="000000" w:themeColor="text1"/>
                <w:sz w:val="24"/>
              </w:rPr>
              <w:t>https://git.io/calico</w:t>
            </w:r>
          </w:p>
          <w:p w:rsidR="00FC30CA" w:rsidRDefault="00FC30CA" w:rsidP="00FC30CA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1980"/>
            </w:tblGrid>
            <w:tr w:rsidR="00FC30CA" w:rsidRPr="003F4866" w:rsidTr="00FC30CA"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Christopher Nash</w:t>
                  </w:r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Jason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Bruderer</w:t>
                  </w:r>
                  <w:proofErr w:type="spellEnd"/>
                </w:p>
              </w:tc>
            </w:tr>
            <w:tr w:rsidR="00FC30CA" w:rsidRPr="003F4866" w:rsidTr="00FC30CA">
              <w:trPr>
                <w:trHeight w:val="242"/>
              </w:trPr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Dave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Tille</w:t>
                  </w:r>
                  <w:proofErr w:type="spellEnd"/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Tyler Jacobs</w:t>
                  </w:r>
                </w:p>
              </w:tc>
            </w:tr>
          </w:tbl>
          <w:p w:rsidR="00FC30CA" w:rsidRPr="003F4866" w:rsidRDefault="00FC30CA" w:rsidP="00FC30CA">
            <w:pPr>
              <w:rPr>
                <w:color w:val="000000" w:themeColor="text1"/>
              </w:rPr>
            </w:pPr>
          </w:p>
        </w:tc>
        <w:tc>
          <w:tcPr>
            <w:tcW w:w="5040" w:type="dxa"/>
          </w:tcPr>
          <w:p w:rsidR="00FC30CA" w:rsidRDefault="00FC30CA" w:rsidP="00FC30CA">
            <w:pPr>
              <w:rPr>
                <w:color w:val="000000" w:themeColor="text1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8"/>
                <w:u w:val="single"/>
              </w:rPr>
            </w:pPr>
            <w:r w:rsidRPr="003F4866">
              <w:rPr>
                <w:b/>
                <w:color w:val="000000" w:themeColor="text1"/>
                <w:sz w:val="28"/>
                <w:u w:val="single"/>
              </w:rPr>
              <w:t>Calico Home Security System</w:t>
            </w:r>
          </w:p>
          <w:p w:rsidR="00FC30CA" w:rsidRPr="003F4866" w:rsidRDefault="00FC30CA" w:rsidP="00FC30CA">
            <w:pPr>
              <w:rPr>
                <w:i/>
                <w:sz w:val="18"/>
              </w:rPr>
            </w:pPr>
            <w:r w:rsidRPr="003F4866">
              <w:rPr>
                <w:i/>
                <w:sz w:val="18"/>
              </w:rPr>
              <w:t>An Arduino Uno Laser Security System</w:t>
            </w:r>
          </w:p>
          <w:p w:rsidR="00FC30CA" w:rsidRPr="003F4866" w:rsidRDefault="00FC30CA" w:rsidP="00FC30CA">
            <w:pPr>
              <w:rPr>
                <w:color w:val="000000" w:themeColor="text1"/>
                <w:sz w:val="18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0"/>
              </w:rPr>
            </w:pPr>
            <w:r w:rsidRPr="003F4866">
              <w:rPr>
                <w:b/>
                <w:color w:val="000000" w:themeColor="text1"/>
                <w:sz w:val="24"/>
              </w:rPr>
              <w:t>https://git.io/calico</w:t>
            </w:r>
          </w:p>
          <w:p w:rsidR="00FC30CA" w:rsidRDefault="00FC30CA" w:rsidP="00FC30CA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1980"/>
            </w:tblGrid>
            <w:tr w:rsidR="00FC30CA" w:rsidRPr="003F4866" w:rsidTr="002A7E70"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Christopher Nash</w:t>
                  </w:r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Jason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Bruderer</w:t>
                  </w:r>
                  <w:proofErr w:type="spellEnd"/>
                </w:p>
              </w:tc>
            </w:tr>
            <w:tr w:rsidR="00FC30CA" w:rsidRPr="003F4866" w:rsidTr="002A7E70">
              <w:trPr>
                <w:trHeight w:val="242"/>
              </w:trPr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Dave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Tille</w:t>
                  </w:r>
                  <w:proofErr w:type="spellEnd"/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Tyler Jacobs</w:t>
                  </w:r>
                </w:p>
              </w:tc>
            </w:tr>
          </w:tbl>
          <w:p w:rsidR="00FC30CA" w:rsidRPr="003F4866" w:rsidRDefault="00FC30CA" w:rsidP="00FC30CA">
            <w:pPr>
              <w:rPr>
                <w:color w:val="000000" w:themeColor="text1"/>
              </w:rPr>
            </w:pPr>
          </w:p>
        </w:tc>
      </w:tr>
      <w:tr w:rsidR="00FC30CA" w:rsidRPr="003F4866" w:rsidTr="00F377A6">
        <w:trPr>
          <w:trHeight w:hRule="exact" w:val="802"/>
          <w:jc w:val="center"/>
        </w:trPr>
        <w:tc>
          <w:tcPr>
            <w:tcW w:w="5040" w:type="dxa"/>
          </w:tcPr>
          <w:p w:rsidR="00FC30CA" w:rsidRPr="003F4866" w:rsidRDefault="00FC30CA" w:rsidP="00FC30CA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000D323" wp14:editId="4AB0B91C">
                  <wp:extent cx="2828925" cy="3333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laser-160991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8" b="9011"/>
                          <a:stretch/>
                        </pic:blipFill>
                        <pic:spPr bwMode="auto">
                          <a:xfrm>
                            <a:off x="0" y="0"/>
                            <a:ext cx="2905401" cy="34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FC30CA" w:rsidRPr="003F4866" w:rsidRDefault="00FC30CA" w:rsidP="00FC30CA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78BA4760" wp14:editId="1D5136C5">
                  <wp:extent cx="2828925" cy="333375"/>
                  <wp:effectExtent l="0" t="0" r="9525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laser-160991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8" b="9011"/>
                          <a:stretch/>
                        </pic:blipFill>
                        <pic:spPr bwMode="auto">
                          <a:xfrm>
                            <a:off x="0" y="0"/>
                            <a:ext cx="2905401" cy="34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CA" w:rsidRPr="003F4866" w:rsidTr="00F377A6">
        <w:trPr>
          <w:trHeight w:hRule="exact" w:val="2170"/>
          <w:jc w:val="center"/>
        </w:trPr>
        <w:tc>
          <w:tcPr>
            <w:tcW w:w="5040" w:type="dxa"/>
          </w:tcPr>
          <w:p w:rsidR="00FC30CA" w:rsidRDefault="00FC30CA" w:rsidP="00FC30CA">
            <w:pPr>
              <w:rPr>
                <w:color w:val="000000" w:themeColor="text1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8"/>
                <w:u w:val="single"/>
              </w:rPr>
            </w:pPr>
            <w:r w:rsidRPr="003F4866">
              <w:rPr>
                <w:b/>
                <w:color w:val="000000" w:themeColor="text1"/>
                <w:sz w:val="28"/>
                <w:u w:val="single"/>
              </w:rPr>
              <w:t>Calico Home Security System</w:t>
            </w:r>
          </w:p>
          <w:p w:rsidR="00FC30CA" w:rsidRPr="003F4866" w:rsidRDefault="00FC30CA" w:rsidP="00FC30CA">
            <w:pPr>
              <w:rPr>
                <w:i/>
                <w:sz w:val="18"/>
              </w:rPr>
            </w:pPr>
            <w:r w:rsidRPr="003F4866">
              <w:rPr>
                <w:i/>
                <w:sz w:val="18"/>
              </w:rPr>
              <w:t>An Arduino Uno Laser Security System</w:t>
            </w:r>
          </w:p>
          <w:p w:rsidR="00FC30CA" w:rsidRPr="003F4866" w:rsidRDefault="00FC30CA" w:rsidP="00FC30CA">
            <w:pPr>
              <w:rPr>
                <w:color w:val="000000" w:themeColor="text1"/>
                <w:sz w:val="18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0"/>
              </w:rPr>
            </w:pPr>
            <w:r w:rsidRPr="003F4866">
              <w:rPr>
                <w:b/>
                <w:color w:val="000000" w:themeColor="text1"/>
                <w:sz w:val="24"/>
              </w:rPr>
              <w:t>https://git.io/calico</w:t>
            </w:r>
          </w:p>
          <w:p w:rsidR="00FC30CA" w:rsidRDefault="00FC30CA" w:rsidP="00FC30CA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1980"/>
            </w:tblGrid>
            <w:tr w:rsidR="00FC30CA" w:rsidRPr="003F4866" w:rsidTr="002A7E70"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Christopher Nash</w:t>
                  </w:r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Jason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Bruderer</w:t>
                  </w:r>
                  <w:proofErr w:type="spellEnd"/>
                </w:p>
              </w:tc>
            </w:tr>
            <w:tr w:rsidR="00FC30CA" w:rsidRPr="003F4866" w:rsidTr="002A7E70">
              <w:trPr>
                <w:trHeight w:val="242"/>
              </w:trPr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Dave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Tille</w:t>
                  </w:r>
                  <w:proofErr w:type="spellEnd"/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Tyler Jacobs</w:t>
                  </w:r>
                </w:p>
              </w:tc>
            </w:tr>
          </w:tbl>
          <w:p w:rsidR="00FC30CA" w:rsidRPr="003F4866" w:rsidRDefault="00FC30CA" w:rsidP="00FC30CA">
            <w:pPr>
              <w:rPr>
                <w:color w:val="000000" w:themeColor="text1"/>
              </w:rPr>
            </w:pPr>
          </w:p>
        </w:tc>
        <w:tc>
          <w:tcPr>
            <w:tcW w:w="5040" w:type="dxa"/>
          </w:tcPr>
          <w:p w:rsidR="00FC30CA" w:rsidRDefault="00FC30CA" w:rsidP="00FC30CA">
            <w:pPr>
              <w:rPr>
                <w:color w:val="000000" w:themeColor="text1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8"/>
                <w:u w:val="single"/>
              </w:rPr>
            </w:pPr>
            <w:r w:rsidRPr="003F4866">
              <w:rPr>
                <w:b/>
                <w:color w:val="000000" w:themeColor="text1"/>
                <w:sz w:val="28"/>
                <w:u w:val="single"/>
              </w:rPr>
              <w:t>Calico Home Security System</w:t>
            </w:r>
          </w:p>
          <w:p w:rsidR="00FC30CA" w:rsidRPr="003F4866" w:rsidRDefault="00FC30CA" w:rsidP="00FC30CA">
            <w:pPr>
              <w:rPr>
                <w:i/>
                <w:sz w:val="18"/>
              </w:rPr>
            </w:pPr>
            <w:r w:rsidRPr="003F4866">
              <w:rPr>
                <w:i/>
                <w:sz w:val="18"/>
              </w:rPr>
              <w:t>An Arduino Uno Laser Security System</w:t>
            </w:r>
          </w:p>
          <w:p w:rsidR="00FC30CA" w:rsidRPr="003F4866" w:rsidRDefault="00FC30CA" w:rsidP="00FC30CA">
            <w:pPr>
              <w:rPr>
                <w:color w:val="000000" w:themeColor="text1"/>
                <w:sz w:val="18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0"/>
              </w:rPr>
            </w:pPr>
            <w:r w:rsidRPr="003F4866">
              <w:rPr>
                <w:b/>
                <w:color w:val="000000" w:themeColor="text1"/>
                <w:sz w:val="24"/>
              </w:rPr>
              <w:t>https://git.io/calico</w:t>
            </w:r>
          </w:p>
          <w:p w:rsidR="00FC30CA" w:rsidRDefault="00FC30CA" w:rsidP="00FC30CA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1980"/>
            </w:tblGrid>
            <w:tr w:rsidR="00FC30CA" w:rsidRPr="003F4866" w:rsidTr="002A7E70"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Christopher Nash</w:t>
                  </w:r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Jason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Bruderer</w:t>
                  </w:r>
                  <w:proofErr w:type="spellEnd"/>
                </w:p>
              </w:tc>
            </w:tr>
            <w:tr w:rsidR="00FC30CA" w:rsidRPr="003F4866" w:rsidTr="002A7E70">
              <w:trPr>
                <w:trHeight w:val="242"/>
              </w:trPr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Dave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Tille</w:t>
                  </w:r>
                  <w:proofErr w:type="spellEnd"/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Tyler Jacobs</w:t>
                  </w:r>
                </w:p>
              </w:tc>
            </w:tr>
          </w:tbl>
          <w:p w:rsidR="00FC30CA" w:rsidRPr="003F4866" w:rsidRDefault="00FC30CA" w:rsidP="00FC30CA">
            <w:pPr>
              <w:rPr>
                <w:color w:val="000000" w:themeColor="text1"/>
              </w:rPr>
            </w:pPr>
          </w:p>
        </w:tc>
      </w:tr>
      <w:tr w:rsidR="00FC30CA" w:rsidRPr="003F4866" w:rsidTr="00F377A6">
        <w:trPr>
          <w:trHeight w:hRule="exact" w:val="802"/>
          <w:jc w:val="center"/>
        </w:trPr>
        <w:tc>
          <w:tcPr>
            <w:tcW w:w="5040" w:type="dxa"/>
          </w:tcPr>
          <w:p w:rsidR="00FC30CA" w:rsidRPr="003F4866" w:rsidRDefault="00FC30CA" w:rsidP="00FC30CA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4FAEF803" wp14:editId="066D59C5">
                  <wp:extent cx="2828925" cy="333375"/>
                  <wp:effectExtent l="0" t="0" r="9525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laser-160991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8" b="9011"/>
                          <a:stretch/>
                        </pic:blipFill>
                        <pic:spPr bwMode="auto">
                          <a:xfrm>
                            <a:off x="0" y="0"/>
                            <a:ext cx="2905401" cy="34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FC30CA" w:rsidRPr="003F4866" w:rsidRDefault="00FC30CA" w:rsidP="00FC30CA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2C198367" wp14:editId="69D2E008">
                  <wp:extent cx="2828925" cy="333375"/>
                  <wp:effectExtent l="0" t="0" r="9525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laser-160991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8" b="9011"/>
                          <a:stretch/>
                        </pic:blipFill>
                        <pic:spPr bwMode="auto">
                          <a:xfrm>
                            <a:off x="0" y="0"/>
                            <a:ext cx="2905401" cy="34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CA" w:rsidRPr="003F4866" w:rsidTr="00F377A6">
        <w:trPr>
          <w:trHeight w:hRule="exact" w:val="2170"/>
          <w:jc w:val="center"/>
        </w:trPr>
        <w:tc>
          <w:tcPr>
            <w:tcW w:w="5040" w:type="dxa"/>
          </w:tcPr>
          <w:p w:rsidR="00FC30CA" w:rsidRDefault="00FC30CA" w:rsidP="00FC30CA">
            <w:pPr>
              <w:rPr>
                <w:color w:val="000000" w:themeColor="text1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8"/>
                <w:u w:val="single"/>
              </w:rPr>
            </w:pPr>
            <w:r w:rsidRPr="003F4866">
              <w:rPr>
                <w:b/>
                <w:color w:val="000000" w:themeColor="text1"/>
                <w:sz w:val="28"/>
                <w:u w:val="single"/>
              </w:rPr>
              <w:t>Calico Home Security System</w:t>
            </w:r>
          </w:p>
          <w:p w:rsidR="00FC30CA" w:rsidRPr="003F4866" w:rsidRDefault="00FC30CA" w:rsidP="00FC30CA">
            <w:pPr>
              <w:rPr>
                <w:i/>
                <w:sz w:val="18"/>
              </w:rPr>
            </w:pPr>
            <w:r w:rsidRPr="003F4866">
              <w:rPr>
                <w:i/>
                <w:sz w:val="18"/>
              </w:rPr>
              <w:t>An Arduino Uno Laser Security System</w:t>
            </w:r>
          </w:p>
          <w:p w:rsidR="00FC30CA" w:rsidRPr="003F4866" w:rsidRDefault="00FC30CA" w:rsidP="00FC30CA">
            <w:pPr>
              <w:rPr>
                <w:color w:val="000000" w:themeColor="text1"/>
                <w:sz w:val="18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0"/>
              </w:rPr>
            </w:pPr>
            <w:r w:rsidRPr="003F4866">
              <w:rPr>
                <w:b/>
                <w:color w:val="000000" w:themeColor="text1"/>
                <w:sz w:val="24"/>
              </w:rPr>
              <w:t>https://git.io/calico</w:t>
            </w:r>
          </w:p>
          <w:p w:rsidR="00FC30CA" w:rsidRDefault="00FC30CA" w:rsidP="00FC30CA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1980"/>
            </w:tblGrid>
            <w:tr w:rsidR="00FC30CA" w:rsidRPr="003F4866" w:rsidTr="002A7E70"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Christopher Nash</w:t>
                  </w:r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Jason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Bruderer</w:t>
                  </w:r>
                  <w:proofErr w:type="spellEnd"/>
                </w:p>
              </w:tc>
            </w:tr>
            <w:tr w:rsidR="00FC30CA" w:rsidRPr="003F4866" w:rsidTr="002A7E70">
              <w:trPr>
                <w:trHeight w:val="242"/>
              </w:trPr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Dave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Tille</w:t>
                  </w:r>
                  <w:proofErr w:type="spellEnd"/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Tyler Jacobs</w:t>
                  </w:r>
                </w:p>
              </w:tc>
            </w:tr>
          </w:tbl>
          <w:p w:rsidR="00FC30CA" w:rsidRPr="003F4866" w:rsidRDefault="00FC30CA" w:rsidP="00FC30CA">
            <w:pPr>
              <w:rPr>
                <w:color w:val="000000" w:themeColor="text1"/>
              </w:rPr>
            </w:pPr>
          </w:p>
        </w:tc>
        <w:tc>
          <w:tcPr>
            <w:tcW w:w="5040" w:type="dxa"/>
          </w:tcPr>
          <w:p w:rsidR="00FC30CA" w:rsidRDefault="00FC30CA" w:rsidP="00FC30CA">
            <w:pPr>
              <w:rPr>
                <w:color w:val="000000" w:themeColor="text1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8"/>
                <w:u w:val="single"/>
              </w:rPr>
            </w:pPr>
            <w:r w:rsidRPr="003F4866">
              <w:rPr>
                <w:b/>
                <w:color w:val="000000" w:themeColor="text1"/>
                <w:sz w:val="28"/>
                <w:u w:val="single"/>
              </w:rPr>
              <w:t>Calico Home Security System</w:t>
            </w:r>
          </w:p>
          <w:p w:rsidR="00FC30CA" w:rsidRPr="003F4866" w:rsidRDefault="00FC30CA" w:rsidP="00FC30CA">
            <w:pPr>
              <w:rPr>
                <w:i/>
                <w:sz w:val="18"/>
              </w:rPr>
            </w:pPr>
            <w:r w:rsidRPr="003F4866">
              <w:rPr>
                <w:i/>
                <w:sz w:val="18"/>
              </w:rPr>
              <w:t>An Arduino Uno Laser Security System</w:t>
            </w:r>
          </w:p>
          <w:p w:rsidR="00FC30CA" w:rsidRPr="003F4866" w:rsidRDefault="00FC30CA" w:rsidP="00FC30CA">
            <w:pPr>
              <w:rPr>
                <w:color w:val="000000" w:themeColor="text1"/>
                <w:sz w:val="18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0"/>
              </w:rPr>
            </w:pPr>
            <w:r w:rsidRPr="003F4866">
              <w:rPr>
                <w:b/>
                <w:color w:val="000000" w:themeColor="text1"/>
                <w:sz w:val="24"/>
              </w:rPr>
              <w:t>https://git.io/calico</w:t>
            </w:r>
          </w:p>
          <w:p w:rsidR="00FC30CA" w:rsidRDefault="00FC30CA" w:rsidP="00FC30CA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1980"/>
            </w:tblGrid>
            <w:tr w:rsidR="00FC30CA" w:rsidRPr="003F4866" w:rsidTr="002A7E70"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Christopher Nash</w:t>
                  </w:r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Jason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Bruderer</w:t>
                  </w:r>
                  <w:proofErr w:type="spellEnd"/>
                </w:p>
              </w:tc>
            </w:tr>
            <w:tr w:rsidR="00FC30CA" w:rsidRPr="003F4866" w:rsidTr="002A7E70">
              <w:trPr>
                <w:trHeight w:val="242"/>
              </w:trPr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Dave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Tille</w:t>
                  </w:r>
                  <w:proofErr w:type="spellEnd"/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Tyler Jacobs</w:t>
                  </w:r>
                </w:p>
              </w:tc>
            </w:tr>
          </w:tbl>
          <w:p w:rsidR="00FC30CA" w:rsidRPr="003F4866" w:rsidRDefault="00FC30CA" w:rsidP="00FC30CA">
            <w:pPr>
              <w:rPr>
                <w:color w:val="000000" w:themeColor="text1"/>
              </w:rPr>
            </w:pPr>
          </w:p>
        </w:tc>
      </w:tr>
      <w:tr w:rsidR="00FC30CA" w:rsidRPr="003F4866" w:rsidTr="00F377A6">
        <w:trPr>
          <w:trHeight w:hRule="exact" w:val="802"/>
          <w:jc w:val="center"/>
        </w:trPr>
        <w:tc>
          <w:tcPr>
            <w:tcW w:w="5040" w:type="dxa"/>
          </w:tcPr>
          <w:p w:rsidR="00FC30CA" w:rsidRPr="003F4866" w:rsidRDefault="00FC30CA" w:rsidP="00FC30CA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9E97609" wp14:editId="6C621D05">
                  <wp:extent cx="2828925" cy="333375"/>
                  <wp:effectExtent l="0" t="0" r="9525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laser-160991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8" b="9011"/>
                          <a:stretch/>
                        </pic:blipFill>
                        <pic:spPr bwMode="auto">
                          <a:xfrm>
                            <a:off x="0" y="0"/>
                            <a:ext cx="2905401" cy="34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FC30CA" w:rsidRPr="003F4866" w:rsidRDefault="00FC30CA" w:rsidP="00FC30CA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0B003C49" wp14:editId="23156C8D">
                  <wp:extent cx="2828925" cy="333375"/>
                  <wp:effectExtent l="0" t="0" r="9525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laser-160991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8" b="9011"/>
                          <a:stretch/>
                        </pic:blipFill>
                        <pic:spPr bwMode="auto">
                          <a:xfrm>
                            <a:off x="0" y="0"/>
                            <a:ext cx="2905401" cy="34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CA" w:rsidRPr="003F4866" w:rsidTr="00F377A6">
        <w:trPr>
          <w:trHeight w:hRule="exact" w:val="2170"/>
          <w:jc w:val="center"/>
        </w:trPr>
        <w:tc>
          <w:tcPr>
            <w:tcW w:w="5040" w:type="dxa"/>
          </w:tcPr>
          <w:p w:rsidR="00FC30CA" w:rsidRDefault="00FC30CA" w:rsidP="00FC30CA">
            <w:pPr>
              <w:rPr>
                <w:color w:val="000000" w:themeColor="text1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8"/>
                <w:u w:val="single"/>
              </w:rPr>
            </w:pPr>
            <w:r w:rsidRPr="003F4866">
              <w:rPr>
                <w:b/>
                <w:color w:val="000000" w:themeColor="text1"/>
                <w:sz w:val="28"/>
                <w:u w:val="single"/>
              </w:rPr>
              <w:t>Calico Home Security System</w:t>
            </w:r>
          </w:p>
          <w:p w:rsidR="00FC30CA" w:rsidRPr="003F4866" w:rsidRDefault="00FC30CA" w:rsidP="00FC30CA">
            <w:pPr>
              <w:rPr>
                <w:i/>
                <w:sz w:val="18"/>
              </w:rPr>
            </w:pPr>
            <w:r w:rsidRPr="003F4866">
              <w:rPr>
                <w:i/>
                <w:sz w:val="18"/>
              </w:rPr>
              <w:t>An Arduino Uno Laser Security System</w:t>
            </w:r>
          </w:p>
          <w:p w:rsidR="00FC30CA" w:rsidRPr="003F4866" w:rsidRDefault="00FC30CA" w:rsidP="00FC30CA">
            <w:pPr>
              <w:rPr>
                <w:color w:val="000000" w:themeColor="text1"/>
                <w:sz w:val="18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0"/>
              </w:rPr>
            </w:pPr>
            <w:r w:rsidRPr="003F4866">
              <w:rPr>
                <w:b/>
                <w:color w:val="000000" w:themeColor="text1"/>
                <w:sz w:val="24"/>
              </w:rPr>
              <w:t>https://git.io/calico</w:t>
            </w:r>
          </w:p>
          <w:p w:rsidR="00FC30CA" w:rsidRDefault="00FC30CA" w:rsidP="00FC30CA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1980"/>
            </w:tblGrid>
            <w:tr w:rsidR="00FC30CA" w:rsidRPr="003F4866" w:rsidTr="002A7E70"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Christopher Nash</w:t>
                  </w:r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Jason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Bruderer</w:t>
                  </w:r>
                  <w:proofErr w:type="spellEnd"/>
                </w:p>
              </w:tc>
            </w:tr>
            <w:tr w:rsidR="00FC30CA" w:rsidRPr="003F4866" w:rsidTr="002A7E70">
              <w:trPr>
                <w:trHeight w:val="242"/>
              </w:trPr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Dave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Tille</w:t>
                  </w:r>
                  <w:proofErr w:type="spellEnd"/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Tyler Jacobs</w:t>
                  </w:r>
                </w:p>
              </w:tc>
            </w:tr>
          </w:tbl>
          <w:p w:rsidR="00FC30CA" w:rsidRPr="003F4866" w:rsidRDefault="00FC30CA" w:rsidP="00FC30CA">
            <w:pPr>
              <w:rPr>
                <w:color w:val="000000" w:themeColor="text1"/>
              </w:rPr>
            </w:pPr>
          </w:p>
        </w:tc>
        <w:tc>
          <w:tcPr>
            <w:tcW w:w="5040" w:type="dxa"/>
          </w:tcPr>
          <w:p w:rsidR="00FC30CA" w:rsidRDefault="00FC30CA" w:rsidP="00FC30CA">
            <w:pPr>
              <w:rPr>
                <w:color w:val="000000" w:themeColor="text1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8"/>
                <w:u w:val="single"/>
              </w:rPr>
            </w:pPr>
            <w:r w:rsidRPr="003F4866">
              <w:rPr>
                <w:b/>
                <w:color w:val="000000" w:themeColor="text1"/>
                <w:sz w:val="28"/>
                <w:u w:val="single"/>
              </w:rPr>
              <w:t>Calico Home Security System</w:t>
            </w:r>
          </w:p>
          <w:p w:rsidR="00FC30CA" w:rsidRPr="003F4866" w:rsidRDefault="00FC30CA" w:rsidP="00FC30CA">
            <w:pPr>
              <w:rPr>
                <w:i/>
                <w:sz w:val="18"/>
              </w:rPr>
            </w:pPr>
            <w:r w:rsidRPr="003F4866">
              <w:rPr>
                <w:i/>
                <w:sz w:val="18"/>
              </w:rPr>
              <w:t>An Arduino Uno Laser Security System</w:t>
            </w:r>
          </w:p>
          <w:p w:rsidR="00FC30CA" w:rsidRPr="003F4866" w:rsidRDefault="00FC30CA" w:rsidP="00FC30CA">
            <w:pPr>
              <w:rPr>
                <w:color w:val="000000" w:themeColor="text1"/>
                <w:sz w:val="18"/>
              </w:rPr>
            </w:pPr>
          </w:p>
          <w:p w:rsidR="00FC30CA" w:rsidRPr="003F4866" w:rsidRDefault="00FC30CA" w:rsidP="00FC30CA">
            <w:pPr>
              <w:rPr>
                <w:b/>
                <w:color w:val="000000" w:themeColor="text1"/>
                <w:sz w:val="20"/>
              </w:rPr>
            </w:pPr>
            <w:r w:rsidRPr="003F4866">
              <w:rPr>
                <w:b/>
                <w:color w:val="000000" w:themeColor="text1"/>
                <w:sz w:val="24"/>
              </w:rPr>
              <w:t>https://git.io/calico</w:t>
            </w:r>
          </w:p>
          <w:p w:rsidR="00FC30CA" w:rsidRDefault="00FC30CA" w:rsidP="00FC30CA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1980"/>
            </w:tblGrid>
            <w:tr w:rsidR="00FC30CA" w:rsidRPr="003F4866" w:rsidTr="002A7E70"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Christopher Nash</w:t>
                  </w:r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Jason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Bruderer</w:t>
                  </w:r>
                  <w:proofErr w:type="spellEnd"/>
                </w:p>
              </w:tc>
            </w:tr>
            <w:tr w:rsidR="00FC30CA" w:rsidRPr="003F4866" w:rsidTr="002A7E70">
              <w:trPr>
                <w:trHeight w:val="242"/>
              </w:trPr>
              <w:tc>
                <w:tcPr>
                  <w:tcW w:w="2070" w:type="dxa"/>
                </w:tcPr>
                <w:p w:rsidR="00FC30CA" w:rsidRPr="003F4866" w:rsidRDefault="00FC30CA" w:rsidP="00FC30CA">
                  <w:pPr>
                    <w:jc w:val="lef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 xml:space="preserve">Dave </w:t>
                  </w:r>
                  <w:proofErr w:type="spellStart"/>
                  <w:r w:rsidRPr="003F4866">
                    <w:rPr>
                      <w:color w:val="000000" w:themeColor="text1"/>
                      <w:sz w:val="20"/>
                    </w:rPr>
                    <w:t>Tille</w:t>
                  </w:r>
                  <w:proofErr w:type="spellEnd"/>
                </w:p>
              </w:tc>
              <w:tc>
                <w:tcPr>
                  <w:tcW w:w="1980" w:type="dxa"/>
                </w:tcPr>
                <w:p w:rsidR="00FC30CA" w:rsidRPr="003F4866" w:rsidRDefault="00FC30CA" w:rsidP="00FC30CA">
                  <w:pPr>
                    <w:jc w:val="right"/>
                    <w:rPr>
                      <w:color w:val="000000" w:themeColor="text1"/>
                      <w:sz w:val="20"/>
                    </w:rPr>
                  </w:pPr>
                  <w:r w:rsidRPr="003F4866">
                    <w:rPr>
                      <w:color w:val="000000" w:themeColor="text1"/>
                      <w:sz w:val="20"/>
                    </w:rPr>
                    <w:t>Tyler Jacobs</w:t>
                  </w:r>
                </w:p>
              </w:tc>
            </w:tr>
          </w:tbl>
          <w:p w:rsidR="00FC30CA" w:rsidRPr="003F4866" w:rsidRDefault="00FC30CA" w:rsidP="00FC30CA">
            <w:pPr>
              <w:rPr>
                <w:color w:val="000000" w:themeColor="text1"/>
              </w:rPr>
            </w:pPr>
          </w:p>
        </w:tc>
      </w:tr>
      <w:tr w:rsidR="00FC30CA" w:rsidRPr="003F4866" w:rsidTr="00F377A6">
        <w:trPr>
          <w:trHeight w:hRule="exact" w:val="802"/>
          <w:jc w:val="center"/>
        </w:trPr>
        <w:tc>
          <w:tcPr>
            <w:tcW w:w="5040" w:type="dxa"/>
          </w:tcPr>
          <w:p w:rsidR="00FC30CA" w:rsidRPr="003F4866" w:rsidRDefault="00FC30CA" w:rsidP="00FC30CA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07F22143" wp14:editId="6EF2B81E">
                  <wp:extent cx="2828925" cy="333375"/>
                  <wp:effectExtent l="0" t="0" r="9525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laser-160991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8" b="9011"/>
                          <a:stretch/>
                        </pic:blipFill>
                        <pic:spPr bwMode="auto">
                          <a:xfrm>
                            <a:off x="0" y="0"/>
                            <a:ext cx="2905401" cy="34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FC30CA" w:rsidRPr="003F4866" w:rsidRDefault="00FC30CA" w:rsidP="00FC30CA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708E3A40" wp14:editId="1B5DA40F">
                  <wp:extent cx="2828925" cy="3333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laser-160991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8" b="9011"/>
                          <a:stretch/>
                        </pic:blipFill>
                        <pic:spPr bwMode="auto">
                          <a:xfrm>
                            <a:off x="0" y="0"/>
                            <a:ext cx="2905401" cy="34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DAB" w:rsidRPr="003F4866" w:rsidRDefault="006F0DAB">
      <w:pPr>
        <w:rPr>
          <w:color w:val="000000" w:themeColor="text1"/>
        </w:rPr>
      </w:pPr>
    </w:p>
    <w:sectPr w:rsidR="006F0DAB" w:rsidRPr="003F4866" w:rsidSect="00A67D1A"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66"/>
    <w:rsid w:val="003F4866"/>
    <w:rsid w:val="006F0DAB"/>
    <w:rsid w:val="0089053F"/>
    <w:rsid w:val="00A67D1A"/>
    <w:rsid w:val="00E1780E"/>
    <w:rsid w:val="00F377A6"/>
    <w:rsid w:val="00FC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E49CD-1244-4D6C-A634-42E9CD99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5"/>
        <w:szCs w:val="15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pPr>
      <w:spacing w:after="40"/>
    </w:pPr>
    <w:rPr>
      <w:rFonts w:asciiTheme="majorHAnsi" w:eastAsiaTheme="majorEastAsia" w:hAnsiTheme="majorHAnsi" w:cstheme="majorBidi"/>
      <w:color w:val="D43293" w:themeColor="accent1"/>
      <w:sz w:val="32"/>
      <w:szCs w:val="32"/>
    </w:rPr>
  </w:style>
  <w:style w:type="character" w:styleId="Strong">
    <w:name w:val="Strong"/>
    <w:basedOn w:val="DefaultParagraphFont"/>
    <w:uiPriority w:val="22"/>
    <w:qFormat/>
    <w:rPr>
      <w:b w:val="0"/>
      <w:bCs w:val="0"/>
      <w:color w:val="D43293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4866"/>
    <w:rPr>
      <w:color w:val="00B0F0" w:themeColor="hyperlink"/>
      <w:u w:val="single"/>
    </w:rPr>
  </w:style>
  <w:style w:type="table" w:styleId="TableGrid">
    <w:name w:val="Table Grid"/>
    <w:basedOn w:val="TableNormal"/>
    <w:uiPriority w:val="39"/>
    <w:rsid w:val="003F4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F48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2.wdp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ustopher\AppData\Roaming\Microsoft\Templates\Flower%20personal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D895BDF53941F683D28CACE8ACD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D7CFE-3471-4781-82F3-663FA7580173}"/>
      </w:docPartPr>
      <w:docPartBody>
        <w:p w:rsidR="00000000" w:rsidRDefault="00BF656A" w:rsidP="00BF656A">
          <w:pPr>
            <w:pStyle w:val="FDD895BDF53941F683D28CACE8ACD205"/>
          </w:pPr>
          <w:r>
            <w:t>Your Name</w:t>
          </w:r>
        </w:p>
      </w:docPartBody>
    </w:docPart>
    <w:docPart>
      <w:docPartPr>
        <w:name w:val="55E88E8C55394DAAA22B1072D1A6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CC6D8-7048-40FA-8553-B371E6F79741}"/>
      </w:docPartPr>
      <w:docPartBody>
        <w:p w:rsidR="00000000" w:rsidRDefault="00BF656A" w:rsidP="00BF656A">
          <w:pPr>
            <w:pStyle w:val="55E88E8C55394DAAA22B1072D1A6D623"/>
          </w:pPr>
          <w:r>
            <w:t>[web address]</w:t>
          </w:r>
        </w:p>
      </w:docPartBody>
    </w:docPart>
    <w:docPart>
      <w:docPartPr>
        <w:name w:val="0DF7CD3AC5EE4906A7BCC41C3E869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0E74D-440F-4735-8968-45791C7D00D2}"/>
      </w:docPartPr>
      <w:docPartBody>
        <w:p w:rsidR="00000000" w:rsidRDefault="00BF656A" w:rsidP="00BF656A">
          <w:pPr>
            <w:pStyle w:val="0DF7CD3AC5EE4906A7BCC41C3E869681"/>
          </w:pPr>
          <w:r>
            <w:t>Your Name</w:t>
          </w:r>
        </w:p>
      </w:docPartBody>
    </w:docPart>
    <w:docPart>
      <w:docPartPr>
        <w:name w:val="A1EE865C55DF469B94F80E85CA00B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BC2D9-5DE7-4C2E-B08F-7ABD382C92C7}"/>
      </w:docPartPr>
      <w:docPartBody>
        <w:p w:rsidR="00000000" w:rsidRDefault="00BF656A" w:rsidP="00BF656A">
          <w:pPr>
            <w:pStyle w:val="A1EE865C55DF469B94F80E85CA00BE92"/>
          </w:pPr>
          <w:r>
            <w:t>[web address]</w:t>
          </w:r>
        </w:p>
      </w:docPartBody>
    </w:docPart>
    <w:docPart>
      <w:docPartPr>
        <w:name w:val="9C921523814842B98B1071E6310D5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B608B-13C0-46CA-901E-25436951917C}"/>
      </w:docPartPr>
      <w:docPartBody>
        <w:p w:rsidR="00000000" w:rsidRDefault="00BF656A" w:rsidP="00BF656A">
          <w:pPr>
            <w:pStyle w:val="9C921523814842B98B1071E6310D5284"/>
          </w:pPr>
          <w:r>
            <w:t>Your Name</w:t>
          </w:r>
        </w:p>
      </w:docPartBody>
    </w:docPart>
    <w:docPart>
      <w:docPartPr>
        <w:name w:val="77F82FAB3FEA4F9E8C937DAD5478D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6A7DC-3114-414C-A239-6CBC4BABD14E}"/>
      </w:docPartPr>
      <w:docPartBody>
        <w:p w:rsidR="00000000" w:rsidRDefault="00BF656A" w:rsidP="00BF656A">
          <w:pPr>
            <w:pStyle w:val="77F82FAB3FEA4F9E8C937DAD5478D82C"/>
          </w:pPr>
          <w:r>
            <w:t>[web address]</w:t>
          </w:r>
        </w:p>
      </w:docPartBody>
    </w:docPart>
    <w:docPart>
      <w:docPartPr>
        <w:name w:val="559CA45F7F2949F1AEDAA959C856E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2249-6F65-4836-83DB-2C86A0AD3A60}"/>
      </w:docPartPr>
      <w:docPartBody>
        <w:p w:rsidR="00000000" w:rsidRDefault="00BF656A" w:rsidP="00BF656A">
          <w:pPr>
            <w:pStyle w:val="559CA45F7F2949F1AEDAA959C856E911"/>
          </w:pPr>
          <w:r>
            <w:t>Your Name</w:t>
          </w:r>
        </w:p>
      </w:docPartBody>
    </w:docPart>
    <w:docPart>
      <w:docPartPr>
        <w:name w:val="477625993F43456296949EF0ADDA9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7A095-6736-41D4-AD75-1B189FCD8FF8}"/>
      </w:docPartPr>
      <w:docPartBody>
        <w:p w:rsidR="00000000" w:rsidRDefault="00BF656A" w:rsidP="00BF656A">
          <w:pPr>
            <w:pStyle w:val="477625993F43456296949EF0ADDA90CA"/>
          </w:pPr>
          <w:r>
            <w:t>[web address]</w:t>
          </w:r>
        </w:p>
      </w:docPartBody>
    </w:docPart>
    <w:docPart>
      <w:docPartPr>
        <w:name w:val="A6A3D767C7CA4BECBDB99E2D98C08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B8F6-08A6-41DD-9181-C86F087000EB}"/>
      </w:docPartPr>
      <w:docPartBody>
        <w:p w:rsidR="00000000" w:rsidRDefault="00BF656A" w:rsidP="00BF656A">
          <w:pPr>
            <w:pStyle w:val="A6A3D767C7CA4BECBDB99E2D98C08D43"/>
          </w:pPr>
          <w:r>
            <w:t>Your Name</w:t>
          </w:r>
        </w:p>
      </w:docPartBody>
    </w:docPart>
    <w:docPart>
      <w:docPartPr>
        <w:name w:val="56AA9C4E58114747974891DB59873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6C18-D1ED-4F43-9CF6-DADB73650F01}"/>
      </w:docPartPr>
      <w:docPartBody>
        <w:p w:rsidR="00000000" w:rsidRDefault="00BF656A" w:rsidP="00BF656A">
          <w:pPr>
            <w:pStyle w:val="56AA9C4E58114747974891DB598733CB"/>
          </w:pPr>
          <w:r>
            <w:t>[web address]</w:t>
          </w:r>
        </w:p>
      </w:docPartBody>
    </w:docPart>
    <w:docPart>
      <w:docPartPr>
        <w:name w:val="16D34574941A436EBA97343208888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D733D-8A25-4C47-A823-E78607C11BBE}"/>
      </w:docPartPr>
      <w:docPartBody>
        <w:p w:rsidR="00000000" w:rsidRDefault="00BF656A" w:rsidP="00BF656A">
          <w:pPr>
            <w:pStyle w:val="16D34574941A436EBA9734320888847C"/>
          </w:pPr>
          <w:r>
            <w:t>Your Name</w:t>
          </w:r>
        </w:p>
      </w:docPartBody>
    </w:docPart>
    <w:docPart>
      <w:docPartPr>
        <w:name w:val="4BC0DC4C05934B018C923EE2113D1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B4FB3-20B9-4115-BE01-A5F34E4F3E29}"/>
      </w:docPartPr>
      <w:docPartBody>
        <w:p w:rsidR="00000000" w:rsidRDefault="00BF656A" w:rsidP="00BF656A">
          <w:pPr>
            <w:pStyle w:val="4BC0DC4C05934B018C923EE2113D11A9"/>
          </w:pPr>
          <w:r>
            <w:t>[web address]</w:t>
          </w:r>
        </w:p>
      </w:docPartBody>
    </w:docPart>
    <w:docPart>
      <w:docPartPr>
        <w:name w:val="B564795A18B14974B74260EB2DF0D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57768-6D17-4E83-BE21-A11E52E448C5}"/>
      </w:docPartPr>
      <w:docPartBody>
        <w:p w:rsidR="00000000" w:rsidRDefault="00BF656A" w:rsidP="00BF656A">
          <w:pPr>
            <w:pStyle w:val="B564795A18B14974B74260EB2DF0DA90"/>
          </w:pPr>
          <w:r>
            <w:t>Your Name</w:t>
          </w:r>
        </w:p>
      </w:docPartBody>
    </w:docPart>
    <w:docPart>
      <w:docPartPr>
        <w:name w:val="4C7CB5B27C594FDBAEE08CFA10E82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72BC-6AA0-490C-B3FA-1766CCE4C100}"/>
      </w:docPartPr>
      <w:docPartBody>
        <w:p w:rsidR="00000000" w:rsidRDefault="00BF656A" w:rsidP="00BF656A">
          <w:pPr>
            <w:pStyle w:val="4C7CB5B27C594FDBAEE08CFA10E82BF6"/>
          </w:pPr>
          <w:r>
            <w:t>[web address]</w:t>
          </w:r>
        </w:p>
      </w:docPartBody>
    </w:docPart>
    <w:docPart>
      <w:docPartPr>
        <w:name w:val="44E5415CFF3B4E4382C40E3AC3FFA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93151-0B56-4BF1-816C-4364FF97BCD8}"/>
      </w:docPartPr>
      <w:docPartBody>
        <w:p w:rsidR="00000000" w:rsidRDefault="00BF656A" w:rsidP="00BF656A">
          <w:pPr>
            <w:pStyle w:val="44E5415CFF3B4E4382C40E3AC3FFA90D"/>
          </w:pPr>
          <w:r>
            <w:t>Your Name</w:t>
          </w:r>
        </w:p>
      </w:docPartBody>
    </w:docPart>
    <w:docPart>
      <w:docPartPr>
        <w:name w:val="6E4DD70BA6CC441CA842ADA92B54C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A838-301E-4E1A-A3C0-EAB00A80E387}"/>
      </w:docPartPr>
      <w:docPartBody>
        <w:p w:rsidR="00000000" w:rsidRDefault="00BF656A" w:rsidP="00BF656A">
          <w:pPr>
            <w:pStyle w:val="6E4DD70BA6CC441CA842ADA92B54CC2A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6A"/>
    <w:rsid w:val="00BF656A"/>
    <w:rsid w:val="00C0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77C146CC1C4793A4DB43FF13BF7DEE">
    <w:name w:val="DB77C146CC1C4793A4DB43FF13BF7DEE"/>
  </w:style>
  <w:style w:type="paragraph" w:customStyle="1" w:styleId="53609D12F8C84A4A916E6417A4C93818">
    <w:name w:val="53609D12F8C84A4A916E6417A4C93818"/>
  </w:style>
  <w:style w:type="paragraph" w:customStyle="1" w:styleId="283A3AA4DA6B4A1E9092E9C1B85EF4B1">
    <w:name w:val="283A3AA4DA6B4A1E9092E9C1B85EF4B1"/>
  </w:style>
  <w:style w:type="paragraph" w:customStyle="1" w:styleId="C0E841CF208D4B97A4F280D001DE9609">
    <w:name w:val="C0E841CF208D4B97A4F280D001DE9609"/>
  </w:style>
  <w:style w:type="paragraph" w:customStyle="1" w:styleId="BA43EDBE470E48BD830C8CBEF0BB0579">
    <w:name w:val="BA43EDBE470E48BD830C8CBEF0BB0579"/>
  </w:style>
  <w:style w:type="paragraph" w:customStyle="1" w:styleId="8C8668272423443A95F2AD0537638B5F">
    <w:name w:val="8C8668272423443A95F2AD0537638B5F"/>
  </w:style>
  <w:style w:type="paragraph" w:customStyle="1" w:styleId="FDD895BDF53941F683D28CACE8ACD205">
    <w:name w:val="FDD895BDF53941F683D28CACE8ACD205"/>
    <w:rsid w:val="00BF656A"/>
  </w:style>
  <w:style w:type="paragraph" w:customStyle="1" w:styleId="55E88E8C55394DAAA22B1072D1A6D623">
    <w:name w:val="55E88E8C55394DAAA22B1072D1A6D623"/>
    <w:rsid w:val="00BF656A"/>
  </w:style>
  <w:style w:type="paragraph" w:customStyle="1" w:styleId="0DF7CD3AC5EE4906A7BCC41C3E869681">
    <w:name w:val="0DF7CD3AC5EE4906A7BCC41C3E869681"/>
    <w:rsid w:val="00BF656A"/>
  </w:style>
  <w:style w:type="paragraph" w:customStyle="1" w:styleId="A1EE865C55DF469B94F80E85CA00BE92">
    <w:name w:val="A1EE865C55DF469B94F80E85CA00BE92"/>
    <w:rsid w:val="00BF656A"/>
  </w:style>
  <w:style w:type="paragraph" w:customStyle="1" w:styleId="B000AC694FB24FF7B6BDFBD122959FB0">
    <w:name w:val="B000AC694FB24FF7B6BDFBD122959FB0"/>
    <w:rsid w:val="00BF656A"/>
  </w:style>
  <w:style w:type="paragraph" w:customStyle="1" w:styleId="69CF83C370DC4F4498DB84BF33D489FD">
    <w:name w:val="69CF83C370DC4F4498DB84BF33D489FD"/>
    <w:rsid w:val="00BF656A"/>
  </w:style>
  <w:style w:type="paragraph" w:customStyle="1" w:styleId="5217D06629EF45159FFC0C5EDBADF395">
    <w:name w:val="5217D06629EF45159FFC0C5EDBADF395"/>
    <w:rsid w:val="00BF656A"/>
  </w:style>
  <w:style w:type="paragraph" w:customStyle="1" w:styleId="D0C3EC1AFBA94066BA4A9ABE56A8CB28">
    <w:name w:val="D0C3EC1AFBA94066BA4A9ABE56A8CB28"/>
    <w:rsid w:val="00BF656A"/>
  </w:style>
  <w:style w:type="paragraph" w:customStyle="1" w:styleId="D4930F11506F480AA15FF92F1B8AB546">
    <w:name w:val="D4930F11506F480AA15FF92F1B8AB546"/>
    <w:rsid w:val="00BF656A"/>
  </w:style>
  <w:style w:type="paragraph" w:customStyle="1" w:styleId="D827E0058BE84F02A9026860FD4BE6EB">
    <w:name w:val="D827E0058BE84F02A9026860FD4BE6EB"/>
    <w:rsid w:val="00BF656A"/>
  </w:style>
  <w:style w:type="paragraph" w:customStyle="1" w:styleId="071D47D581024755A55A11DF892A461E">
    <w:name w:val="071D47D581024755A55A11DF892A461E"/>
    <w:rsid w:val="00BF656A"/>
  </w:style>
  <w:style w:type="paragraph" w:customStyle="1" w:styleId="83D10AF082DF46638CFCB78E10E89C67">
    <w:name w:val="83D10AF082DF46638CFCB78E10E89C67"/>
    <w:rsid w:val="00BF656A"/>
  </w:style>
  <w:style w:type="paragraph" w:customStyle="1" w:styleId="9C921523814842B98B1071E6310D5284">
    <w:name w:val="9C921523814842B98B1071E6310D5284"/>
    <w:rsid w:val="00BF656A"/>
  </w:style>
  <w:style w:type="paragraph" w:customStyle="1" w:styleId="77F82FAB3FEA4F9E8C937DAD5478D82C">
    <w:name w:val="77F82FAB3FEA4F9E8C937DAD5478D82C"/>
    <w:rsid w:val="00BF656A"/>
  </w:style>
  <w:style w:type="paragraph" w:customStyle="1" w:styleId="559CA45F7F2949F1AEDAA959C856E911">
    <w:name w:val="559CA45F7F2949F1AEDAA959C856E911"/>
    <w:rsid w:val="00BF656A"/>
  </w:style>
  <w:style w:type="paragraph" w:customStyle="1" w:styleId="477625993F43456296949EF0ADDA90CA">
    <w:name w:val="477625993F43456296949EF0ADDA90CA"/>
    <w:rsid w:val="00BF656A"/>
  </w:style>
  <w:style w:type="paragraph" w:customStyle="1" w:styleId="24FE04C9C0E9410CBBA4698BC071B101">
    <w:name w:val="24FE04C9C0E9410CBBA4698BC071B101"/>
    <w:rsid w:val="00BF656A"/>
  </w:style>
  <w:style w:type="paragraph" w:customStyle="1" w:styleId="EA56A1A41978486AABEA560FA0F2FB37">
    <w:name w:val="EA56A1A41978486AABEA560FA0F2FB37"/>
    <w:rsid w:val="00BF656A"/>
  </w:style>
  <w:style w:type="paragraph" w:customStyle="1" w:styleId="3758C673A1C8475C98836C54246AB38F">
    <w:name w:val="3758C673A1C8475C98836C54246AB38F"/>
    <w:rsid w:val="00BF656A"/>
  </w:style>
  <w:style w:type="paragraph" w:customStyle="1" w:styleId="1B2417943B1D41C189CC38423DCB1A88">
    <w:name w:val="1B2417943B1D41C189CC38423DCB1A88"/>
    <w:rsid w:val="00BF656A"/>
  </w:style>
  <w:style w:type="paragraph" w:customStyle="1" w:styleId="3C81661117DB452CA67D19886692A1B4">
    <w:name w:val="3C81661117DB452CA67D19886692A1B4"/>
    <w:rsid w:val="00BF656A"/>
  </w:style>
  <w:style w:type="paragraph" w:customStyle="1" w:styleId="5F82B8E739944266BA152CA6D51D0652">
    <w:name w:val="5F82B8E739944266BA152CA6D51D0652"/>
    <w:rsid w:val="00BF656A"/>
  </w:style>
  <w:style w:type="paragraph" w:customStyle="1" w:styleId="7A446D5367C94EC980E56585A98A2F8D">
    <w:name w:val="7A446D5367C94EC980E56585A98A2F8D"/>
    <w:rsid w:val="00BF656A"/>
  </w:style>
  <w:style w:type="paragraph" w:customStyle="1" w:styleId="DF897D7CAAEE4CBA980A8BC8F94123E0">
    <w:name w:val="DF897D7CAAEE4CBA980A8BC8F94123E0"/>
    <w:rsid w:val="00BF656A"/>
  </w:style>
  <w:style w:type="paragraph" w:customStyle="1" w:styleId="A6A3D767C7CA4BECBDB99E2D98C08D43">
    <w:name w:val="A6A3D767C7CA4BECBDB99E2D98C08D43"/>
    <w:rsid w:val="00BF656A"/>
  </w:style>
  <w:style w:type="paragraph" w:customStyle="1" w:styleId="56AA9C4E58114747974891DB598733CB">
    <w:name w:val="56AA9C4E58114747974891DB598733CB"/>
    <w:rsid w:val="00BF656A"/>
  </w:style>
  <w:style w:type="paragraph" w:customStyle="1" w:styleId="16D34574941A436EBA9734320888847C">
    <w:name w:val="16D34574941A436EBA9734320888847C"/>
    <w:rsid w:val="00BF656A"/>
  </w:style>
  <w:style w:type="paragraph" w:customStyle="1" w:styleId="4BC0DC4C05934B018C923EE2113D11A9">
    <w:name w:val="4BC0DC4C05934B018C923EE2113D11A9"/>
    <w:rsid w:val="00BF656A"/>
  </w:style>
  <w:style w:type="paragraph" w:customStyle="1" w:styleId="B564795A18B14974B74260EB2DF0DA90">
    <w:name w:val="B564795A18B14974B74260EB2DF0DA90"/>
    <w:rsid w:val="00BF656A"/>
  </w:style>
  <w:style w:type="paragraph" w:customStyle="1" w:styleId="4C7CB5B27C594FDBAEE08CFA10E82BF6">
    <w:name w:val="4C7CB5B27C594FDBAEE08CFA10E82BF6"/>
    <w:rsid w:val="00BF656A"/>
  </w:style>
  <w:style w:type="paragraph" w:customStyle="1" w:styleId="44E5415CFF3B4E4382C40E3AC3FFA90D">
    <w:name w:val="44E5415CFF3B4E4382C40E3AC3FFA90D"/>
    <w:rsid w:val="00BF656A"/>
  </w:style>
  <w:style w:type="paragraph" w:customStyle="1" w:styleId="6E4DD70BA6CC441CA842ADA92B54CC2A">
    <w:name w:val="6E4DD70BA6CC441CA842ADA92B54CC2A"/>
    <w:rsid w:val="00BF656A"/>
  </w:style>
  <w:style w:type="paragraph" w:customStyle="1" w:styleId="D207754B49FC4536AFF2D6D743702E40">
    <w:name w:val="D207754B49FC4536AFF2D6D743702E40"/>
    <w:rsid w:val="00BF656A"/>
  </w:style>
  <w:style w:type="paragraph" w:customStyle="1" w:styleId="806239DB2D234DB7AEF99F689B2B39B7">
    <w:name w:val="806239DB2D234DB7AEF99F689B2B39B7"/>
    <w:rsid w:val="00BF656A"/>
  </w:style>
  <w:style w:type="paragraph" w:customStyle="1" w:styleId="E24243917C064094B08DEC011F9392A7">
    <w:name w:val="E24243917C064094B08DEC011F9392A7"/>
    <w:rsid w:val="00BF656A"/>
  </w:style>
  <w:style w:type="paragraph" w:customStyle="1" w:styleId="AD5F5F91920F4431958F2693668CC587">
    <w:name w:val="AD5F5F91920F4431958F2693668CC587"/>
    <w:rsid w:val="00BF656A"/>
  </w:style>
  <w:style w:type="paragraph" w:customStyle="1" w:styleId="875480AA344544258D1B25A7E7D7F5B9">
    <w:name w:val="875480AA344544258D1B25A7E7D7F5B9"/>
    <w:rsid w:val="00BF656A"/>
  </w:style>
  <w:style w:type="paragraph" w:customStyle="1" w:styleId="764F23C095FD4CC2A7AEC74F530FAFA9">
    <w:name w:val="764F23C095FD4CC2A7AEC74F530FAFA9"/>
    <w:rsid w:val="00BF656A"/>
  </w:style>
  <w:style w:type="paragraph" w:customStyle="1" w:styleId="9B1917AB477942328C2EA6BDC39211C3">
    <w:name w:val="9B1917AB477942328C2EA6BDC39211C3"/>
    <w:rsid w:val="00BF656A"/>
  </w:style>
  <w:style w:type="paragraph" w:customStyle="1" w:styleId="9A9FBFC210C5485DBC26F314FA3BB0C9">
    <w:name w:val="9A9FBFC210C5485DBC26F314FA3BB0C9"/>
    <w:rsid w:val="00BF656A"/>
  </w:style>
  <w:style w:type="paragraph" w:customStyle="1" w:styleId="F8CD512281DD4B0B8EAB95593A2363EC">
    <w:name w:val="F8CD512281DD4B0B8EAB95593A2363EC"/>
    <w:rsid w:val="00BF656A"/>
  </w:style>
  <w:style w:type="paragraph" w:customStyle="1" w:styleId="E318BEC7636E4BFBB3EBD00A10C513E0">
    <w:name w:val="E318BEC7636E4BFBB3EBD00A10C513E0"/>
    <w:rsid w:val="00BF656A"/>
  </w:style>
  <w:style w:type="paragraph" w:customStyle="1" w:styleId="51BFCC76B68E4719B70D304FB632EDF5">
    <w:name w:val="51BFCC76B68E4719B70D304FB632EDF5"/>
    <w:rsid w:val="00BF656A"/>
  </w:style>
  <w:style w:type="paragraph" w:customStyle="1" w:styleId="2B54D638D104447CAA3387867B630640">
    <w:name w:val="2B54D638D104447CAA3387867B630640"/>
    <w:rsid w:val="00BF656A"/>
  </w:style>
  <w:style w:type="paragraph" w:customStyle="1" w:styleId="5C8F6BD0C8C94E71BD54D30EBD416693">
    <w:name w:val="5C8F6BD0C8C94E71BD54D30EBD416693"/>
    <w:rsid w:val="00BF656A"/>
  </w:style>
  <w:style w:type="paragraph" w:customStyle="1" w:styleId="70AB43B36862435591D2DFA169DA7B6D">
    <w:name w:val="70AB43B36862435591D2DFA169DA7B6D"/>
    <w:rsid w:val="00BF656A"/>
  </w:style>
  <w:style w:type="paragraph" w:customStyle="1" w:styleId="F6980DC040C74FCDA0BC295B95CFB65E">
    <w:name w:val="F6980DC040C74FCDA0BC295B95CFB65E"/>
    <w:rsid w:val="00BF656A"/>
  </w:style>
  <w:style w:type="paragraph" w:customStyle="1" w:styleId="31925C2E7D804ED791AFEF0A5A213EDB">
    <w:name w:val="31925C2E7D804ED791AFEF0A5A213EDB"/>
    <w:rsid w:val="00BF656A"/>
  </w:style>
  <w:style w:type="paragraph" w:customStyle="1" w:styleId="A4BF3BD5579F4216ADF67C0411512526">
    <w:name w:val="A4BF3BD5579F4216ADF67C0411512526"/>
    <w:rsid w:val="00BF656A"/>
  </w:style>
  <w:style w:type="paragraph" w:customStyle="1" w:styleId="C0AA83178B7E40DDB8F8A61A099B6F64">
    <w:name w:val="C0AA83178B7E40DDB8F8A61A099B6F64"/>
    <w:rsid w:val="00BF656A"/>
  </w:style>
  <w:style w:type="paragraph" w:customStyle="1" w:styleId="26EB65C04D3F4E62968DA8F10C19F154">
    <w:name w:val="26EB65C04D3F4E62968DA8F10C19F154"/>
    <w:rsid w:val="00BF656A"/>
  </w:style>
  <w:style w:type="paragraph" w:customStyle="1" w:styleId="6D4861C913C64BA5AB7DFBC82CC6A441">
    <w:name w:val="6D4861C913C64BA5AB7DFBC82CC6A441"/>
    <w:rsid w:val="00BF656A"/>
  </w:style>
  <w:style w:type="paragraph" w:customStyle="1" w:styleId="13CF56318F174722A3B90FC7B8C579DF">
    <w:name w:val="13CF56318F174722A3B90FC7B8C579DF"/>
    <w:rsid w:val="00BF6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loral Business Car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D43293"/>
      </a:accent1>
      <a:accent2>
        <a:srgbClr val="FE9100"/>
      </a:accent2>
      <a:accent3>
        <a:srgbClr val="92D050"/>
      </a:accent3>
      <a:accent4>
        <a:srgbClr val="00B0F0"/>
      </a:accent4>
      <a:accent5>
        <a:srgbClr val="CC00CC"/>
      </a:accent5>
      <a:accent6>
        <a:srgbClr val="9900CC"/>
      </a:accent6>
      <a:hlink>
        <a:srgbClr val="00B0F0"/>
      </a:hlink>
      <a:folHlink>
        <a:srgbClr val="9900CC"/>
      </a:folHlink>
    </a:clrScheme>
    <a:fontScheme name="Floral Business Cards">
      <a:majorFont>
        <a:latin typeface="Century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> 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8C16F-971A-4E97-BCB2-2D9EC5907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251D8-6CAB-4AF0-BE0E-1AA6BA24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Flower personal business cards.dotx</Template>
  <TotalTime>24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Calico Home Security</dc:creator>
  <cp:keywords/>
  <cp:lastModifiedBy>Christopher Nash</cp:lastModifiedBy>
  <cp:revision>6</cp:revision>
  <cp:lastPrinted>2017-04-28T03:27:00Z</cp:lastPrinted>
  <dcterms:created xsi:type="dcterms:W3CDTF">2017-04-28T03:08:00Z</dcterms:created>
  <dcterms:modified xsi:type="dcterms:W3CDTF">2017-04-28T03:33:00Z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TC034248969991</vt:lpwstr>
  </property>
</Properties>
</file>